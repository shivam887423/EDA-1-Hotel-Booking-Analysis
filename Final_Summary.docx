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rPr>
      </w:pPr>
      <w:r w:rsidDel="00000000" w:rsidR="00000000" w:rsidRPr="00000000">
        <w:rPr>
          <w:rtl w:val="0"/>
        </w:rPr>
        <w:t xml:space="preserve">                                                 </w:t>
      </w:r>
      <w:r w:rsidDel="00000000" w:rsidR="00000000" w:rsidRPr="00000000">
        <w:rPr>
          <w:b w:val="1"/>
          <w:color w:val="ff0000"/>
          <w:sz w:val="52"/>
          <w:szCs w:val="52"/>
          <w:rtl w:val="0"/>
        </w:rPr>
        <w:t xml:space="preserve">HOTEL</w:t>
      </w:r>
      <w:r w:rsidDel="00000000" w:rsidR="00000000" w:rsidRPr="00000000">
        <w:rPr>
          <w:b w:val="1"/>
          <w:sz w:val="52"/>
          <w:szCs w:val="52"/>
          <w:rtl w:val="0"/>
        </w:rPr>
        <w:t xml:space="preserve"> </w:t>
      </w:r>
      <w:r w:rsidDel="00000000" w:rsidR="00000000" w:rsidRPr="00000000">
        <w:rPr>
          <w:b w:val="1"/>
          <w:color w:val="ff0000"/>
          <w:sz w:val="52"/>
          <w:szCs w:val="52"/>
          <w:rtl w:val="0"/>
        </w:rPr>
        <w:t xml:space="preserve">BOOKING ANALYSIS</w:t>
      </w:r>
      <w:r w:rsidDel="00000000" w:rsidR="00000000" w:rsidRPr="00000000">
        <w:rPr>
          <w:rtl w:val="0"/>
        </w:rPr>
      </w:r>
    </w:p>
    <w:p w:rsidR="00000000" w:rsidDel="00000000" w:rsidP="00000000" w:rsidRDefault="00000000" w:rsidRPr="00000000" w14:paraId="00000002">
      <w:pPr>
        <w:rPr>
          <w:sz w:val="44"/>
          <w:szCs w:val="44"/>
        </w:rPr>
      </w:pPr>
      <w:r w:rsidDel="00000000" w:rsidR="00000000" w:rsidRPr="00000000">
        <w:rPr>
          <w:sz w:val="36"/>
          <w:szCs w:val="36"/>
          <w:rtl w:val="0"/>
        </w:rPr>
        <w:t xml:space="preserve">                                             </w:t>
      </w:r>
      <w:r w:rsidDel="00000000" w:rsidR="00000000" w:rsidRPr="00000000">
        <w:rPr>
          <w:color w:val="000000"/>
          <w:sz w:val="44"/>
          <w:szCs w:val="44"/>
          <w:rtl w:val="0"/>
        </w:rPr>
        <w:t xml:space="preserve">Shivam Pandey</w:t>
      </w: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36"/>
          <w:szCs w:val="36"/>
          <w:rtl w:val="0"/>
        </w:rPr>
        <w:t xml:space="preserve">                                          </w:t>
      </w:r>
      <w:r w:rsidDel="00000000" w:rsidR="00000000" w:rsidRPr="00000000">
        <w:rPr>
          <w:sz w:val="40"/>
          <w:szCs w:val="40"/>
          <w:rtl w:val="0"/>
        </w:rPr>
        <w:t xml:space="preserve">Data science trainees</w:t>
      </w:r>
    </w:p>
    <w:p w:rsidR="00000000" w:rsidDel="00000000" w:rsidP="00000000" w:rsidRDefault="00000000" w:rsidRPr="00000000" w14:paraId="00000004">
      <w:pPr>
        <w:rPr>
          <w:sz w:val="40"/>
          <w:szCs w:val="40"/>
        </w:rPr>
      </w:pPr>
      <w:r w:rsidDel="00000000" w:rsidR="00000000" w:rsidRPr="00000000">
        <w:rPr>
          <w:sz w:val="40"/>
          <w:szCs w:val="40"/>
          <w:rtl w:val="0"/>
        </w:rPr>
        <w:t xml:space="preserve">                                     AlmaBetter, Bangalore</w:t>
      </w:r>
    </w:p>
    <w:p w:rsidR="00000000" w:rsidDel="00000000" w:rsidP="00000000" w:rsidRDefault="00000000" w:rsidRPr="00000000" w14:paraId="00000005">
      <w:pPr>
        <w:rPr>
          <w:color w:val="c00000"/>
          <w:sz w:val="40"/>
          <w:szCs w:val="4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 Hotel is the most booked hotel with 62 percent non_canceled bookings.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Resort Hotel is preferred over City Hotel by Adults and childrens.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Resort Hotel has been preferred over City Hotel by larger </w:t>
      </w:r>
      <w:r w:rsidDel="00000000" w:rsidR="00000000" w:rsidRPr="00000000">
        <w:rPr>
          <w:rtl w:val="0"/>
        </w:rPr>
        <w:t xml:space="preserve">groups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guests or families.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 Hotel canceled bookings is almost thrice the canceled booking of Resort Hotel. This might be due to no </w:t>
      </w:r>
      <w:r w:rsidDel="00000000" w:rsidR="00000000" w:rsidRPr="00000000">
        <w:rPr>
          <w:rtl w:val="0"/>
        </w:rPr>
        <w:t xml:space="preserve">cancellation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charges or no-deposit booking allowed by them. Year 2016 </w:t>
      </w:r>
      <w:r w:rsidDel="00000000" w:rsidR="00000000" w:rsidRPr="00000000">
        <w:rPr>
          <w:rtl w:val="0"/>
        </w:rPr>
        <w:t xml:space="preserve">observed the most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Bookings for the Hotels cumulatively.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of August </w:t>
      </w:r>
      <w:r w:rsidDel="00000000" w:rsidR="00000000" w:rsidRPr="00000000">
        <w:rPr>
          <w:rtl w:val="0"/>
        </w:rPr>
        <w:t xml:space="preserve">saw the most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arrivals in either of the hotels. So, if you want to be accompanied by a large number of co-guests then choose August for your visit.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guests are observed to be spending more </w:t>
      </w:r>
      <w:r w:rsidDel="00000000" w:rsidR="00000000" w:rsidRPr="00000000">
        <w:rPr>
          <w:rtl w:val="0"/>
        </w:rPr>
        <w:t xml:space="preserve">weeknights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weekend nights.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 of guests is pretty high almost 75 percent and above from the countries with code: DEU, ESP, FRA, GBR and PRT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very few </w:t>
      </w:r>
      <w:r w:rsidDel="00000000" w:rsidR="00000000" w:rsidRPr="00000000">
        <w:rPr>
          <w:rtl w:val="0"/>
        </w:rPr>
        <w:t xml:space="preserve">repeat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guests in each </w:t>
      </w:r>
      <w:r w:rsidDel="00000000" w:rsidR="00000000" w:rsidRPr="00000000">
        <w:rPr>
          <w:rtl w:val="0"/>
        </w:rPr>
        <w:t xml:space="preserve">hotel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City Hotel, most of their guests stayed back for 2 or 3 days.For Resort Hotel, most of their guests stayed back for 1 or 7 days.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City Hotel guests made a total of 64 </w:t>
      </w:r>
      <w:r w:rsidDel="00000000" w:rsidR="00000000" w:rsidRPr="00000000">
        <w:rPr>
          <w:rtl w:val="0"/>
        </w:rPr>
        <w:t xml:space="preserve">percent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total special requests while The Resort Hotel guests made only 36 percent of the total.</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 Hotel allows more No Deposit Bookings in count than Resort Hotel. But, the Percentage of No Deposit Bookings over total bookings is higher for Resort Hotel.</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price variance and standard deviation for City Hotel is lower than Resort Hotel. The prices of Resort Hotel are more than City Hotel in the months of July, August, September and June. For rest of the months, Prices of City Hotel are consistently higher than Resort Hotel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Adults,childrens and babies are correlated to each </w:t>
      </w:r>
      <w:r w:rsidDel="00000000" w:rsidR="00000000" w:rsidRPr="00000000">
        <w:rPr>
          <w:rtl w:val="0"/>
        </w:rPr>
        <w:t xml:space="preserve">other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means that the adr </w:t>
      </w:r>
      <w:r w:rsidDel="00000000" w:rsidR="00000000" w:rsidRPr="00000000">
        <w:rPr>
          <w:rtl w:val="0"/>
        </w:rPr>
        <w:t xml:space="preserve">id is directly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proportional to the people.More people more adr and vise versa.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bookings not canceled and is_repeated </w:t>
      </w:r>
      <w:r w:rsidDel="00000000" w:rsidR="00000000" w:rsidRPr="00000000">
        <w:rPr>
          <w:rtl w:val="0"/>
        </w:rPr>
        <w:t xml:space="preserve">guests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w:t>
      </w:r>
      <w:r w:rsidDel="00000000" w:rsidR="00000000" w:rsidRPr="00000000">
        <w:rPr>
          <w:rtl w:val="0"/>
        </w:rPr>
        <w:t xml:space="preserve">correlated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each </w:t>
      </w:r>
      <w:r w:rsidDel="00000000" w:rsidR="00000000" w:rsidRPr="00000000">
        <w:rPr>
          <w:rtl w:val="0"/>
        </w:rPr>
        <w:t xml:space="preserve">other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same_room and is_cancelled are negatively co related.means </w:t>
      </w:r>
      <w:r w:rsidDel="00000000" w:rsidR="00000000" w:rsidRPr="00000000">
        <w:rPr>
          <w:rtl w:val="0"/>
        </w:rPr>
        <w:t xml:space="preserve">if a customer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unlikely to cancel his bookings if he </w:t>
      </w:r>
      <w:r w:rsidDel="00000000" w:rsidR="00000000" w:rsidRPr="00000000">
        <w:rPr>
          <w:rtl w:val="0"/>
        </w:rPr>
        <w:t xml:space="preserve">does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get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room reserved.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lead_time and total stay are posit</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vely co related. Means more is the stay of the customer more will be the lead time.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and 'TA/TO' has almost equally contributed in adr in both type of hotels i.e. 'City Hotel' and 'Resort Hotel'.</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maximum number of hotel </w:t>
      </w:r>
      <w:r w:rsidDel="00000000" w:rsidR="00000000" w:rsidRPr="00000000">
        <w:rPr>
          <w:rtl w:val="0"/>
        </w:rPr>
        <w:t xml:space="preserve">cancellations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done in the month of August.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240" w:lineRule="auto"/>
        <w:rPr>
          <w:b w:val="1"/>
          <w:sz w:val="32"/>
          <w:szCs w:val="32"/>
        </w:rPr>
      </w:pPr>
      <w:r w:rsidDel="00000000" w:rsidR="00000000" w:rsidRPr="00000000">
        <w:rPr>
          <w:b w:val="1"/>
          <w:sz w:val="32"/>
          <w:szCs w:val="32"/>
          <w:rtl w:val="0"/>
        </w:rPr>
        <w:t xml:space="preserve">Contributor Roles:</w:t>
      </w:r>
    </w:p>
    <w:p w:rsidR="00000000" w:rsidDel="00000000" w:rsidP="00000000" w:rsidRDefault="00000000" w:rsidRPr="00000000" w14:paraId="0000001A">
      <w:pPr>
        <w:spacing w:after="0" w:line="240" w:lineRule="auto"/>
        <w:rPr/>
      </w:pPr>
      <w:r w:rsidDel="00000000" w:rsidR="00000000" w:rsidRPr="00000000">
        <w:rPr>
          <w:rtl w:val="0"/>
        </w:rPr>
        <w:t xml:space="preserve">       1</w:t>
      </w:r>
      <w:r w:rsidDel="00000000" w:rsidR="00000000" w:rsidRPr="00000000">
        <w:rPr>
          <w:b w:val="1"/>
          <w:rtl w:val="0"/>
        </w:rPr>
        <w:t xml:space="preserve">. SHIVAM PANDEY</w:t>
      </w: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                  Data Manipulation:</w:t>
      </w:r>
    </w:p>
    <w:p w:rsidR="00000000" w:rsidDel="00000000" w:rsidP="00000000" w:rsidRDefault="00000000" w:rsidRPr="00000000" w14:paraId="0000001C">
      <w:pPr>
        <w:spacing w:after="0" w:line="240" w:lineRule="auto"/>
        <w:rPr/>
      </w:pPr>
      <w:r w:rsidDel="00000000" w:rsidR="00000000" w:rsidRPr="00000000">
        <w:rPr>
          <w:rtl w:val="0"/>
        </w:rPr>
        <w:t xml:space="preserve">1. known the no. of rows and columns.</w:t>
      </w:r>
    </w:p>
    <w:p w:rsidR="00000000" w:rsidDel="00000000" w:rsidP="00000000" w:rsidRDefault="00000000" w:rsidRPr="00000000" w14:paraId="0000001D">
      <w:pPr>
        <w:spacing w:after="0" w:line="240" w:lineRule="auto"/>
        <w:rPr/>
      </w:pPr>
      <w:r w:rsidDel="00000000" w:rsidR="00000000" w:rsidRPr="00000000">
        <w:rPr>
          <w:rtl w:val="0"/>
        </w:rPr>
        <w:t xml:space="preserve">2. made the list of columns.</w:t>
      </w:r>
    </w:p>
    <w:p w:rsidR="00000000" w:rsidDel="00000000" w:rsidP="00000000" w:rsidRDefault="00000000" w:rsidRPr="00000000" w14:paraId="0000001E">
      <w:pPr>
        <w:spacing w:after="0" w:line="240" w:lineRule="auto"/>
        <w:rPr/>
      </w:pPr>
      <w:r w:rsidDel="00000000" w:rsidR="00000000" w:rsidRPr="00000000">
        <w:rPr>
          <w:rtl w:val="0"/>
        </w:rPr>
        <w:t xml:space="preserve">3. knowing  the duplicate values in each column.</w:t>
      </w:r>
    </w:p>
    <w:p w:rsidR="00000000" w:rsidDel="00000000" w:rsidP="00000000" w:rsidRDefault="00000000" w:rsidRPr="00000000" w14:paraId="0000001F">
      <w:pPr>
        <w:spacing w:after="0" w:line="240" w:lineRule="auto"/>
        <w:rPr/>
      </w:pPr>
      <w:r w:rsidDel="00000000" w:rsidR="00000000" w:rsidRPr="00000000">
        <w:rPr>
          <w:rtl w:val="0"/>
        </w:rPr>
        <w:t xml:space="preserve">4. Dropping the duplicate values </w:t>
      </w:r>
    </w:p>
    <w:p w:rsidR="00000000" w:rsidDel="00000000" w:rsidP="00000000" w:rsidRDefault="00000000" w:rsidRPr="00000000" w14:paraId="00000020">
      <w:pPr>
        <w:spacing w:after="0" w:line="240" w:lineRule="auto"/>
        <w:rPr/>
      </w:pPr>
      <w:r w:rsidDel="00000000" w:rsidR="00000000" w:rsidRPr="00000000">
        <w:rPr>
          <w:rtl w:val="0"/>
        </w:rPr>
        <w:t xml:space="preserve">5. filled null values with 0.</w:t>
      </w:r>
    </w:p>
    <w:p w:rsidR="00000000" w:rsidDel="00000000" w:rsidP="00000000" w:rsidRDefault="00000000" w:rsidRPr="00000000" w14:paraId="00000021">
      <w:pPr>
        <w:spacing w:after="0" w:line="240" w:lineRule="auto"/>
        <w:rPr/>
      </w:pPr>
      <w:r w:rsidDel="00000000" w:rsidR="00000000" w:rsidRPr="00000000">
        <w:rPr>
          <w:rtl w:val="0"/>
        </w:rPr>
        <w:t xml:space="preserve">              Data Visualization.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Plotted the graph for the yearly booking</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Plotted  the countplot graph for most bookings by the country.</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pie chart for the booking cancellation.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Made the seaborn for the co - relation of the columns. </w:t>
      </w:r>
    </w:p>
    <w:p w:rsidR="00000000" w:rsidDel="00000000" w:rsidP="00000000" w:rsidRDefault="00000000" w:rsidRPr="00000000" w14:paraId="00000026">
      <w:pPr>
        <w:spacing w:after="0" w:line="240" w:lineRule="auto"/>
        <w:rPr/>
      </w:pPr>
      <w:r w:rsidDel="00000000" w:rsidR="00000000" w:rsidRPr="00000000">
        <w:rPr>
          <w:rtl w:val="0"/>
        </w:rPr>
        <w:t xml:space="preserve">    </w:t>
      </w:r>
    </w:p>
    <w:p w:rsidR="00000000" w:rsidDel="00000000" w:rsidP="00000000" w:rsidRDefault="00000000" w:rsidRPr="00000000" w14:paraId="00000027">
      <w:pPr>
        <w:spacing w:after="0" w:line="240" w:lineRule="auto"/>
        <w:rPr>
          <w:b w:val="1"/>
        </w:rPr>
      </w:pPr>
      <w:r w:rsidDel="00000000" w:rsidR="00000000" w:rsidRPr="00000000">
        <w:rPr>
          <w:rtl w:val="0"/>
        </w:rPr>
        <w:t xml:space="preserve">     </w:t>
      </w:r>
      <w:r w:rsidDel="00000000" w:rsidR="00000000" w:rsidRPr="00000000">
        <w:rPr>
          <w:b w:val="1"/>
          <w:rtl w:val="0"/>
        </w:rPr>
        <w:t xml:space="preserve">2. SAMARDITA:</w:t>
      </w:r>
    </w:p>
    <w:p w:rsidR="00000000" w:rsidDel="00000000" w:rsidP="00000000" w:rsidRDefault="00000000" w:rsidRPr="00000000" w14:paraId="00000028">
      <w:pPr>
        <w:spacing w:after="0" w:line="240" w:lineRule="auto"/>
        <w:rPr/>
      </w:pPr>
      <w:r w:rsidDel="00000000" w:rsidR="00000000" w:rsidRPr="00000000">
        <w:rPr>
          <w:rtl w:val="0"/>
        </w:rPr>
        <w:t xml:space="preserve">            Data Manipulation:</w:t>
      </w:r>
    </w:p>
    <w:p w:rsidR="00000000" w:rsidDel="00000000" w:rsidP="00000000" w:rsidRDefault="00000000" w:rsidRPr="00000000" w14:paraId="00000029">
      <w:pPr>
        <w:spacing w:after="0" w:line="240" w:lineRule="auto"/>
        <w:rPr/>
      </w:pPr>
      <w:r w:rsidDel="00000000" w:rsidR="00000000" w:rsidRPr="00000000">
        <w:rPr>
          <w:rtl w:val="0"/>
        </w:rPr>
        <w:t xml:space="preserve">1. known the data types of the data. </w:t>
      </w:r>
    </w:p>
    <w:p w:rsidR="00000000" w:rsidDel="00000000" w:rsidP="00000000" w:rsidRDefault="00000000" w:rsidRPr="00000000" w14:paraId="0000002A">
      <w:pPr>
        <w:spacing w:after="0" w:line="240" w:lineRule="auto"/>
        <w:rPr/>
      </w:pPr>
      <w:r w:rsidDel="00000000" w:rsidR="00000000" w:rsidRPr="00000000">
        <w:rPr>
          <w:rtl w:val="0"/>
        </w:rPr>
        <w:t xml:space="preserve">2. define the description of the data .</w:t>
      </w:r>
    </w:p>
    <w:p w:rsidR="00000000" w:rsidDel="00000000" w:rsidP="00000000" w:rsidRDefault="00000000" w:rsidRPr="00000000" w14:paraId="0000002B">
      <w:pPr>
        <w:spacing w:after="0" w:line="240" w:lineRule="auto"/>
        <w:rPr/>
      </w:pPr>
      <w:r w:rsidDel="00000000" w:rsidR="00000000" w:rsidRPr="00000000">
        <w:rPr>
          <w:rtl w:val="0"/>
        </w:rPr>
        <w:t xml:space="preserve">              Data Visualization:</w:t>
      </w:r>
    </w:p>
    <w:p w:rsidR="00000000" w:rsidDel="00000000" w:rsidP="00000000" w:rsidRDefault="00000000" w:rsidRPr="00000000" w14:paraId="0000002C">
      <w:pPr>
        <w:spacing w:after="0" w:line="240" w:lineRule="auto"/>
        <w:rPr/>
      </w:pPr>
      <w:r w:rsidDel="00000000" w:rsidR="00000000" w:rsidRPr="00000000">
        <w:rPr>
          <w:rtl w:val="0"/>
        </w:rPr>
        <w:t xml:space="preserve">1 Plotted the bar graph for the no. of adults children and babies</w:t>
      </w:r>
    </w:p>
    <w:p w:rsidR="00000000" w:rsidDel="00000000" w:rsidP="00000000" w:rsidRDefault="00000000" w:rsidRPr="00000000" w14:paraId="0000002D">
      <w:pPr>
        <w:spacing w:after="0" w:line="240" w:lineRule="auto"/>
        <w:rPr/>
      </w:pPr>
      <w:r w:rsidDel="00000000" w:rsidR="00000000" w:rsidRPr="00000000">
        <w:rPr>
          <w:rtl w:val="0"/>
        </w:rPr>
        <w:t xml:space="preserve">2. Which hotel got the more special request, countplot.</w:t>
      </w:r>
    </w:p>
    <w:p w:rsidR="00000000" w:rsidDel="00000000" w:rsidP="00000000" w:rsidRDefault="00000000" w:rsidRPr="00000000" w14:paraId="0000002E">
      <w:pPr>
        <w:spacing w:after="0" w:line="240" w:lineRule="auto"/>
        <w:rPr/>
      </w:pPr>
      <w:r w:rsidDel="00000000" w:rsidR="00000000" w:rsidRPr="00000000">
        <w:rPr>
          <w:rtl w:val="0"/>
        </w:rPr>
        <w:t xml:space="preserve">3. plotted graph for for months with the most bookings.</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b w:val="1"/>
          <w:rtl w:val="0"/>
        </w:rPr>
        <w:t xml:space="preserve">   3. DINESH NAYAK</w:t>
      </w:r>
      <w:r w:rsidDel="00000000" w:rsidR="00000000" w:rsidRPr="00000000">
        <w:rPr>
          <w:rtl w:val="0"/>
        </w:rPr>
        <w:t xml:space="preserve">:</w:t>
      </w:r>
    </w:p>
    <w:p w:rsidR="00000000" w:rsidDel="00000000" w:rsidP="00000000" w:rsidRDefault="00000000" w:rsidRPr="00000000" w14:paraId="00000031">
      <w:pPr>
        <w:spacing w:after="0" w:line="240" w:lineRule="auto"/>
        <w:rPr/>
      </w:pPr>
      <w:r w:rsidDel="00000000" w:rsidR="00000000" w:rsidRPr="00000000">
        <w:rPr>
          <w:rtl w:val="0"/>
        </w:rPr>
        <w:t xml:space="preserve">               Data Visualization:</w:t>
      </w:r>
    </w:p>
    <w:p w:rsidR="00000000" w:rsidDel="00000000" w:rsidP="00000000" w:rsidRDefault="00000000" w:rsidRPr="00000000" w14:paraId="00000032">
      <w:pPr>
        <w:spacing w:after="0" w:line="240" w:lineRule="auto"/>
        <w:rPr/>
      </w:pPr>
      <w:r w:rsidDel="00000000" w:rsidR="00000000" w:rsidRPr="00000000">
        <w:rPr>
          <w:rtl w:val="0"/>
        </w:rPr>
        <w:t xml:space="preserve">1. plotted the graph for the room price analysis</w:t>
      </w:r>
    </w:p>
    <w:p w:rsidR="00000000" w:rsidDel="00000000" w:rsidP="00000000" w:rsidRDefault="00000000" w:rsidRPr="00000000" w14:paraId="00000033">
      <w:pPr>
        <w:spacing w:after="0" w:line="240" w:lineRule="auto"/>
        <w:rPr/>
      </w:pPr>
      <w:r w:rsidDel="00000000" w:rsidR="00000000" w:rsidRPr="00000000">
        <w:rPr>
          <w:rtl w:val="0"/>
        </w:rPr>
        <w:t xml:space="preserve">2. countplot for the monthly cancellation of customer type.</w:t>
      </w:r>
    </w:p>
    <w:p w:rsidR="00000000" w:rsidDel="00000000" w:rsidP="00000000" w:rsidRDefault="00000000" w:rsidRPr="00000000" w14:paraId="00000034">
      <w:pPr>
        <w:spacing w:after="0" w:line="240" w:lineRule="auto"/>
        <w:rPr/>
      </w:pPr>
      <w:r w:rsidDel="00000000" w:rsidR="00000000" w:rsidRPr="00000000">
        <w:rPr>
          <w:rtl w:val="0"/>
        </w:rPr>
        <w:t xml:space="preserve">3. graph for the busiet month.</w:t>
      </w:r>
    </w:p>
    <w:p w:rsidR="00000000" w:rsidDel="00000000" w:rsidP="00000000" w:rsidRDefault="00000000" w:rsidRPr="00000000" w14:paraId="00000035">
      <w:pPr>
        <w:spacing w:after="0" w:line="240" w:lineRule="auto"/>
        <w:rPr/>
      </w:pPr>
      <w:r w:rsidDel="00000000" w:rsidR="00000000" w:rsidRPr="00000000">
        <w:rPr>
          <w:rtl w:val="0"/>
        </w:rPr>
        <w:t xml:space="preserve">4. Graph for the market segment</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b w:val="1"/>
        </w:rPr>
      </w:pPr>
      <w:r w:rsidDel="00000000" w:rsidR="00000000" w:rsidRPr="00000000">
        <w:rPr>
          <w:b w:val="1"/>
          <w:rtl w:val="0"/>
        </w:rPr>
        <w:t xml:space="preserve">Github Link:</w:t>
      </w:r>
    </w:p>
    <w:p w:rsidR="00000000" w:rsidDel="00000000" w:rsidP="00000000" w:rsidRDefault="00000000" w:rsidRPr="00000000" w14:paraId="00000038">
      <w:pPr>
        <w:spacing w:after="0" w:line="240" w:lineRule="auto"/>
        <w:rPr/>
      </w:pPr>
      <w:hyperlink r:id="rId6">
        <w:r w:rsidDel="00000000" w:rsidR="00000000" w:rsidRPr="00000000">
          <w:rPr>
            <w:color w:val="0000ff"/>
            <w:u w:val="single"/>
            <w:rtl w:val="0"/>
          </w:rPr>
          <w:t xml:space="preserve">https://github.com/shivam887423/EDA-1-Hotel-Booking-Analysis</w:t>
        </w:r>
      </w:hyperlink>
      <w:r w:rsidDel="00000000" w:rsidR="00000000" w:rsidRPr="00000000">
        <w:rPr>
          <w:rtl w:val="0"/>
        </w:rPr>
        <w:t xml:space="preserve">.</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b w:val="1"/>
        </w:rPr>
      </w:pPr>
      <w:r w:rsidDel="00000000" w:rsidR="00000000" w:rsidRPr="00000000">
        <w:rPr>
          <w:b w:val="1"/>
          <w:rtl w:val="0"/>
        </w:rPr>
        <w:t xml:space="preserve">Drive Link:</w:t>
      </w:r>
    </w:p>
    <w:p w:rsidR="00000000" w:rsidDel="00000000" w:rsidP="00000000" w:rsidRDefault="00000000" w:rsidRPr="00000000" w14:paraId="0000003C">
      <w:pPr>
        <w:spacing w:after="0" w:line="240" w:lineRule="auto"/>
        <w:rPr/>
      </w:pPr>
      <w:bookmarkStart w:colFirst="0" w:colLast="0" w:name="_gjdgxs" w:id="0"/>
      <w:bookmarkEnd w:id="0"/>
      <w:r w:rsidDel="00000000" w:rsidR="00000000" w:rsidRPr="00000000">
        <w:rPr>
          <w:rtl w:val="0"/>
        </w:rPr>
        <w:t xml:space="preserve">https://drive.google.com/drive/folders/1tayWaB1-OiEerq4cx1v8vPxjGWWqZx5T?usp=sharing </w:t>
      </w: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262626"/>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262626"/>
      <w:sz w:val="28"/>
      <w:szCs w:val="28"/>
    </w:rPr>
  </w:style>
  <w:style w:type="paragraph" w:styleId="Heading3">
    <w:name w:val="heading 3"/>
    <w:basedOn w:val="Normal"/>
    <w:next w:val="Normal"/>
    <w:pPr>
      <w:keepNext w:val="1"/>
      <w:keepLines w:val="1"/>
      <w:spacing w:after="0" w:before="40" w:lineRule="auto"/>
    </w:pPr>
    <w:rPr>
      <w:rFonts w:ascii="Cambria" w:cs="Cambria" w:eastAsia="Cambria" w:hAnsi="Cambria"/>
      <w:color w:val="0d0d0d"/>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404040"/>
    </w:rPr>
  </w:style>
  <w:style w:type="paragraph" w:styleId="Heading6">
    <w:name w:val="heading 6"/>
    <w:basedOn w:val="Normal"/>
    <w:next w:val="Normal"/>
    <w:pPr>
      <w:keepNext w:val="1"/>
      <w:keepLines w:val="1"/>
      <w:spacing w:after="0" w:before="40" w:lineRule="auto"/>
    </w:pPr>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rPr>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ivam887423/EDA-1-Hotel-Booking-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